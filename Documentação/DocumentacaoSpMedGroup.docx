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F82965">
                                    <w:pPr>
                                      <w:pStyle w:val="Subttulo1"/>
                                    </w:pPr>
                                    <w:r>
                                      <w:t>SP Medical Group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F82965">
                              <w:pPr>
                                <w:pStyle w:val="Subttulo1"/>
                              </w:pPr>
                              <w:r>
                                <w:t>SP Medical Group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A54067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29CBE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A54067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p w:rsidR="00DA19B6" w:rsidRDefault="00DA19B6">
      <w:pPr>
        <w:rPr>
          <w:rStyle w:val="Hyperlink"/>
          <w:b/>
          <w:noProof/>
          <w:sz w:val="26"/>
          <w:lang w:eastAsia="en-US"/>
        </w:rPr>
      </w:pPr>
    </w:p>
    <w:sdt>
      <w:sdtPr>
        <w:rPr>
          <w:rFonts w:asciiTheme="minorHAnsi" w:eastAsiaTheme="minorEastAsia" w:hAnsiTheme="minorHAnsi" w:cstheme="minorBidi"/>
          <w:color w:val="4C483D" w:themeColor="hyperlink"/>
          <w:kern w:val="0"/>
          <w:sz w:val="20"/>
          <w:szCs w:val="20"/>
          <w:u w:val="single"/>
          <w14:ligatures w14:val="none"/>
        </w:rPr>
        <w:id w:val="447824025"/>
        <w:docPartObj>
          <w:docPartGallery w:val="Table of Contents"/>
          <w:docPartUnique/>
        </w:docPartObj>
      </w:sdtPr>
      <w:sdtEndPr>
        <w:rPr>
          <w:b/>
          <w:bCs/>
          <w:color w:val="4C483D" w:themeColor="text2"/>
          <w:u w:val="none"/>
        </w:rPr>
      </w:sdtEndPr>
      <w:sdtContent>
        <w:p w:rsidR="00295E15" w:rsidRDefault="00295E15">
          <w:pPr>
            <w:pStyle w:val="CabealhodoSumrio"/>
          </w:pPr>
          <w:r>
            <w:t>Sumário</w:t>
          </w:r>
        </w:p>
        <w:p w:rsidR="009B5655" w:rsidRDefault="009B5655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3879730" w:history="1">
            <w:r w:rsidRPr="00657C56">
              <w:rPr>
                <w:rStyle w:val="Hyperlink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655" w:rsidRDefault="00A54067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1" w:history="1">
            <w:r w:rsidR="009B5655" w:rsidRPr="00657C56">
              <w:rPr>
                <w:rStyle w:val="Hyperlink"/>
                <w:noProof/>
              </w:rPr>
              <w:t>Objetivos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A54067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2" w:history="1">
            <w:r w:rsidR="009B5655" w:rsidRPr="00657C56">
              <w:rPr>
                <w:rStyle w:val="Hyperlink"/>
                <w:noProof/>
              </w:rPr>
              <w:t>Descrição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A54067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3" w:history="1">
            <w:r w:rsidR="009B5655" w:rsidRPr="00657C56">
              <w:rPr>
                <w:rStyle w:val="Hyperlink"/>
                <w:noProof/>
              </w:rPr>
              <w:t>Resumo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A54067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4" w:history="1">
            <w:r w:rsidR="009B5655" w:rsidRPr="00657C56">
              <w:rPr>
                <w:rStyle w:val="Hyperlink"/>
                <w:noProof/>
              </w:rPr>
              <w:t>Modelagem de Software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A54067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5" w:history="1">
            <w:r w:rsidR="009B5655" w:rsidRPr="00657C56">
              <w:rPr>
                <w:rStyle w:val="Hyperlink"/>
                <w:noProof/>
              </w:rPr>
              <w:t>Modelo Lógico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A54067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6" w:history="1">
            <w:r w:rsidR="009B5655" w:rsidRPr="00657C56">
              <w:rPr>
                <w:rStyle w:val="Hyperlink"/>
                <w:noProof/>
              </w:rPr>
              <w:t>Modelo Físico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A54067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7" w:history="1">
            <w:r w:rsidR="009B5655" w:rsidRPr="00657C56">
              <w:rPr>
                <w:rStyle w:val="Hyperlink"/>
                <w:noProof/>
              </w:rPr>
              <w:t>Modelo Conceitual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A54067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8" w:history="1">
            <w:r w:rsidR="009B5655" w:rsidRPr="00657C56">
              <w:rPr>
                <w:rStyle w:val="Hyperlink"/>
                <w:noProof/>
              </w:rPr>
              <w:t>Cronograma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4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A54067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9" w:history="1">
            <w:r w:rsidR="009B5655" w:rsidRPr="00657C56">
              <w:rPr>
                <w:rStyle w:val="Hyperlink"/>
                <w:noProof/>
              </w:rPr>
              <w:t>Back-End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A54067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0" w:history="1">
            <w:r w:rsidR="009B5655" w:rsidRPr="00657C56">
              <w:rPr>
                <w:rStyle w:val="Hyperlink"/>
                <w:noProof/>
              </w:rPr>
              <w:t>Implementar o banco de dados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A54067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1" w:history="1">
            <w:r w:rsidR="009B5655" w:rsidRPr="00657C56">
              <w:rPr>
                <w:rStyle w:val="Hyperlink"/>
                <w:noProof/>
              </w:rPr>
              <w:t>Executar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A54067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2" w:history="1">
            <w:r w:rsidR="009B5655" w:rsidRPr="00657C56">
              <w:rPr>
                <w:rStyle w:val="Hyperlink"/>
                <w:noProof/>
              </w:rPr>
              <w:t>Importar Postman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A54067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3" w:history="1">
            <w:r w:rsidR="009B5655" w:rsidRPr="00657C56">
              <w:rPr>
                <w:rStyle w:val="Hyperlink"/>
                <w:noProof/>
              </w:rPr>
              <w:t>Swagger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A54067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4" w:history="1">
            <w:r w:rsidR="009B5655" w:rsidRPr="00657C56">
              <w:rPr>
                <w:rStyle w:val="Hyperlink"/>
                <w:noProof/>
                <w:lang w:eastAsia="en-US"/>
              </w:rPr>
              <w:t>Funcionalidades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A54067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5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A54067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6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A54067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7" w:history="1">
            <w:r w:rsidR="009B5655" w:rsidRPr="00657C56">
              <w:rPr>
                <w:rStyle w:val="Hyperlink"/>
                <w:noProof/>
                <w:lang w:eastAsia="en-US"/>
              </w:rPr>
              <w:t>Protótipos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A54067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8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A54067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9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A54067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0" w:history="1">
            <w:r w:rsidR="009B5655" w:rsidRPr="00657C56">
              <w:rPr>
                <w:rStyle w:val="Hyperlink"/>
                <w:noProof/>
              </w:rPr>
              <w:t>Front-End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8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A54067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1" w:history="1">
            <w:r w:rsidR="009B5655" w:rsidRPr="00657C56">
              <w:rPr>
                <w:rStyle w:val="Hyperlink"/>
                <w:noProof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9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A54067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2" w:history="1">
            <w:r w:rsidR="009B5655" w:rsidRPr="00657C56">
              <w:rPr>
                <w:rStyle w:val="Hyperlink"/>
                <w:noProof/>
              </w:rPr>
              <w:t>Arquitetura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10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A54067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3" w:history="1">
            <w:r w:rsidR="009B5655" w:rsidRPr="00657C56">
              <w:rPr>
                <w:rStyle w:val="Hyperlink"/>
                <w:noProof/>
              </w:rPr>
              <w:t>Referências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A54067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4" w:history="1">
            <w:r w:rsidR="009B5655" w:rsidRPr="00657C56">
              <w:rPr>
                <w:rStyle w:val="Hyperlink"/>
                <w:noProof/>
              </w:rPr>
              <w:t>Links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A54067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5" w:history="1">
            <w:r w:rsidR="009B5655" w:rsidRPr="00657C56">
              <w:rPr>
                <w:rStyle w:val="Hyperlink"/>
                <w:noProof/>
              </w:rPr>
              <w:t>Livros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295E15" w:rsidRDefault="009B5655">
          <w:r>
            <w:rPr>
              <w:b/>
              <w:bCs/>
              <w:caps/>
            </w:rPr>
            <w:fldChar w:fldCharType="end"/>
          </w:r>
        </w:p>
      </w:sdtContent>
    </w:sdt>
    <w:p w:rsidR="00295E15" w:rsidRDefault="00295E15">
      <w:pPr>
        <w:sectPr w:rsidR="00295E15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bookmarkStart w:id="1" w:name="_Toc3879730"/>
      <w:r>
        <w:lastRenderedPageBreak/>
        <w:t>Resumo</w:t>
      </w:r>
      <w:bookmarkEnd w:id="0"/>
      <w:bookmarkEnd w:id="1"/>
      <w:r>
        <w:t xml:space="preserve"> </w:t>
      </w:r>
    </w:p>
    <w:p w:rsidR="004A0592" w:rsidRDefault="004A0592"/>
    <w:p w:rsidR="009B5655" w:rsidRDefault="009B5655" w:rsidP="009B5655">
      <w:pPr>
        <w:pStyle w:val="cabealho2"/>
      </w:pPr>
      <w:bookmarkStart w:id="2" w:name="_Toc3879572"/>
      <w:bookmarkStart w:id="3" w:name="_Toc3879731"/>
      <w:r>
        <w:t>Objetivos</w:t>
      </w:r>
      <w:bookmarkEnd w:id="2"/>
      <w:bookmarkEnd w:id="3"/>
    </w:p>
    <w:p w:rsidR="009B5655" w:rsidRDefault="00EA5914" w:rsidP="009B5655">
      <w:pPr>
        <w:ind w:firstLine="720"/>
      </w:pPr>
      <w:r>
        <w:t xml:space="preserve">O projeto tem como objetivo o aprendizado e aperfeiçoamento de técnicas no SQL, e, ajudar a empresa SPMEDGROUP na sua organização </w:t>
      </w:r>
    </w:p>
    <w:p w:rsidR="009B5655" w:rsidRPr="009B5655" w:rsidRDefault="009B5655" w:rsidP="009B5655"/>
    <w:p w:rsidR="00DA19B6" w:rsidRDefault="0001427C">
      <w:pPr>
        <w:pStyle w:val="cabealho1"/>
      </w:pPr>
      <w:bookmarkStart w:id="4" w:name="_Toc533767845"/>
      <w:bookmarkStart w:id="5" w:name="_Toc3879732"/>
      <w:r>
        <w:t xml:space="preserve">Descrição do </w:t>
      </w:r>
      <w:r w:rsidR="00952E23">
        <w:t>projeto</w:t>
      </w:r>
      <w:bookmarkEnd w:id="4"/>
      <w:bookmarkEnd w:id="5"/>
    </w:p>
    <w:p w:rsidR="00DA19B6" w:rsidRDefault="00952E23">
      <w:r>
        <w:t>Coloque aqui a descrição completa do projeto</w:t>
      </w:r>
    </w:p>
    <w:p w:rsidR="00DA19B6" w:rsidRDefault="0001427C">
      <w:pPr>
        <w:pStyle w:val="cabealho2"/>
      </w:pPr>
      <w:bookmarkStart w:id="6" w:name="_Toc533767846"/>
      <w:bookmarkStart w:id="7" w:name="_Toc3879733"/>
      <w:r>
        <w:t xml:space="preserve">Resumo </w:t>
      </w:r>
      <w:r w:rsidR="00952E23">
        <w:t>do projeto</w:t>
      </w:r>
      <w:bookmarkEnd w:id="6"/>
      <w:bookmarkEnd w:id="7"/>
    </w:p>
    <w:p w:rsidR="008A7F37" w:rsidRDefault="00EA5914">
      <w:r>
        <w:t xml:space="preserve">Projeto realizado em poucos dias, organizado através do </w:t>
      </w:r>
      <w:proofErr w:type="spellStart"/>
      <w:r>
        <w:t>trello</w:t>
      </w:r>
      <w:proofErr w:type="spellEnd"/>
      <w:r>
        <w:t>, utilizando modelos conceituais, físicos e lógicos para a assistência na criação do banco de dados!</w:t>
      </w: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8" w:name="_Toc533767847"/>
      <w:bookmarkStart w:id="9" w:name="_Toc3879734"/>
      <w:r>
        <w:lastRenderedPageBreak/>
        <w:t>Modelagem de Software</w:t>
      </w:r>
      <w:bookmarkEnd w:id="8"/>
      <w:bookmarkEnd w:id="9"/>
    </w:p>
    <w:p w:rsidR="00C26497" w:rsidRDefault="00C92BD1">
      <w:r>
        <w:t>Coloque aqui brevemente o que é a modelagem de software</w:t>
      </w:r>
    </w:p>
    <w:p w:rsidR="00DA19B6" w:rsidRDefault="00C92BD1">
      <w:pPr>
        <w:pStyle w:val="cabealho2"/>
      </w:pPr>
      <w:bookmarkStart w:id="10" w:name="_Toc533767848"/>
      <w:bookmarkStart w:id="11" w:name="_Toc3879735"/>
      <w:r>
        <w:t>Modelo Lógico</w:t>
      </w:r>
      <w:bookmarkEnd w:id="10"/>
      <w:bookmarkEnd w:id="11"/>
    </w:p>
    <w:p w:rsidR="00EA5914" w:rsidRDefault="00EA5914" w:rsidP="00EA5914"/>
    <w:p w:rsidR="00EA5914" w:rsidRPr="00EA5914" w:rsidRDefault="00EA5914" w:rsidP="00EA5914">
      <w:r>
        <w:rPr>
          <w:noProof/>
        </w:rPr>
        <w:drawing>
          <wp:inline distT="0" distB="0" distL="0" distR="0">
            <wp:extent cx="5732145" cy="5274035"/>
            <wp:effectExtent l="0" t="0" r="1905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527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9B6" w:rsidRDefault="00C92BD1" w:rsidP="008A7F37">
      <w:pPr>
        <w:pStyle w:val="cabealho2"/>
      </w:pPr>
      <w:bookmarkStart w:id="12" w:name="_Toc533767849"/>
      <w:bookmarkStart w:id="13" w:name="_Toc3879736"/>
      <w:r>
        <w:lastRenderedPageBreak/>
        <w:t>Modelo Físico</w:t>
      </w:r>
      <w:bookmarkEnd w:id="12"/>
      <w:bookmarkEnd w:id="13"/>
    </w:p>
    <w:p w:rsidR="00EA5914" w:rsidRDefault="00EA5914" w:rsidP="00EA5914">
      <w:r>
        <w:rPr>
          <w:noProof/>
        </w:rPr>
        <w:drawing>
          <wp:inline distT="0" distB="0" distL="0" distR="0" wp14:anchorId="3ADC1F46" wp14:editId="4DF9309B">
            <wp:extent cx="5732145" cy="5163185"/>
            <wp:effectExtent l="0" t="0" r="190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16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914" w:rsidRDefault="00EA5914" w:rsidP="00EA5914"/>
    <w:p w:rsidR="00EA5914" w:rsidRDefault="00EA5914" w:rsidP="00EA5914"/>
    <w:p w:rsidR="00EA5914" w:rsidRDefault="00EA5914" w:rsidP="00EA5914"/>
    <w:p w:rsidR="00EA5914" w:rsidRDefault="00EA5914" w:rsidP="00EA5914"/>
    <w:p w:rsidR="00EA5914" w:rsidRDefault="00EA5914" w:rsidP="00EA5914"/>
    <w:p w:rsidR="00EA5914" w:rsidRDefault="00EA5914" w:rsidP="00EA5914"/>
    <w:p w:rsidR="00EA5914" w:rsidRDefault="00EA5914" w:rsidP="00EA5914"/>
    <w:p w:rsidR="00EA5914" w:rsidRDefault="00EA5914" w:rsidP="00EA5914"/>
    <w:p w:rsidR="00EA5914" w:rsidRDefault="00EA5914" w:rsidP="00EA5914"/>
    <w:p w:rsidR="00EA5914" w:rsidRPr="00EA5914" w:rsidRDefault="00EA5914" w:rsidP="00EA5914"/>
    <w:p w:rsidR="00C92BD1" w:rsidRDefault="00C92BD1" w:rsidP="00EA5914">
      <w:pPr>
        <w:pStyle w:val="cabealho2"/>
        <w:tabs>
          <w:tab w:val="center" w:pos="4513"/>
        </w:tabs>
      </w:pPr>
      <w:bookmarkStart w:id="14" w:name="_Toc533767850"/>
      <w:bookmarkStart w:id="15" w:name="_Toc3879737"/>
      <w:r>
        <w:lastRenderedPageBreak/>
        <w:t>Modelo Conceitual</w:t>
      </w:r>
      <w:bookmarkEnd w:id="14"/>
      <w:bookmarkEnd w:id="15"/>
      <w:r w:rsidR="00EA5914">
        <w:tab/>
      </w:r>
    </w:p>
    <w:p w:rsidR="00EA5914" w:rsidRDefault="00EA5914" w:rsidP="00EA5914"/>
    <w:p w:rsidR="00EA5914" w:rsidRPr="00EA5914" w:rsidRDefault="00EA5914" w:rsidP="00EA5914">
      <w:r>
        <w:rPr>
          <w:noProof/>
        </w:rPr>
        <w:drawing>
          <wp:inline distT="0" distB="0" distL="0" distR="0">
            <wp:extent cx="5732145" cy="4390930"/>
            <wp:effectExtent l="0" t="0" r="190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39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9B6" w:rsidRDefault="00DA19B6">
      <w:pPr>
        <w:sectPr w:rsidR="00DA19B6" w:rsidSect="007C7D98">
          <w:footerReference w:type="default" r:id="rId14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bookmarkStart w:id="16" w:name="_GoBack"/>
      <w:bookmarkEnd w:id="16"/>
    </w:p>
    <w:p w:rsidR="00DA19B6" w:rsidRDefault="008A7F37">
      <w:pPr>
        <w:pStyle w:val="cabealho2"/>
      </w:pPr>
      <w:bookmarkStart w:id="17" w:name="_Toc533767851"/>
      <w:bookmarkStart w:id="18" w:name="_Toc3879738"/>
      <w:r>
        <w:lastRenderedPageBreak/>
        <w:t>Cronograma</w:t>
      </w:r>
      <w:bookmarkEnd w:id="17"/>
      <w:bookmarkEnd w:id="18"/>
    </w:p>
    <w:p w:rsidR="00DA19B6" w:rsidRDefault="00295E15" w:rsidP="00295E15">
      <w:pPr>
        <w:ind w:firstLine="720"/>
      </w:pPr>
      <w:r>
        <w:t xml:space="preserve">Links do </w:t>
      </w:r>
      <w:proofErr w:type="spellStart"/>
      <w:r>
        <w:t>Trello</w:t>
      </w:r>
      <w:proofErr w:type="spellEnd"/>
      <w:r>
        <w:t xml:space="preserve"> referente ao projeto</w:t>
      </w:r>
    </w:p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34"/>
        <w:gridCol w:w="961"/>
        <w:gridCol w:w="961"/>
        <w:gridCol w:w="961"/>
        <w:gridCol w:w="961"/>
        <w:gridCol w:w="961"/>
        <w:gridCol w:w="961"/>
        <w:gridCol w:w="961"/>
        <w:gridCol w:w="956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295E15" w:rsidRDefault="00295E15" w:rsidP="00295E15">
      <w:pPr>
        <w:pStyle w:val="cabealho1"/>
      </w:pPr>
      <w:bookmarkStart w:id="19" w:name="_Toc3879739"/>
      <w:bookmarkStart w:id="20" w:name="_Toc533767852"/>
      <w:r>
        <w:lastRenderedPageBreak/>
        <w:t>Back-End</w:t>
      </w:r>
      <w:bookmarkEnd w:id="19"/>
    </w:p>
    <w:p w:rsidR="009B5655" w:rsidRDefault="009B5655" w:rsidP="00295E15"/>
    <w:p w:rsidR="00295E15" w:rsidRDefault="00295E15" w:rsidP="00295E15">
      <w:r>
        <w:t xml:space="preserve">Informar qual tecnologia </w:t>
      </w:r>
      <w:r w:rsidR="009B5655">
        <w:t>está</w:t>
      </w:r>
      <w:r>
        <w:t xml:space="preserve"> usando</w:t>
      </w:r>
    </w:p>
    <w:p w:rsidR="009B5655" w:rsidRDefault="009B5655" w:rsidP="009B5655">
      <w:pPr>
        <w:pStyle w:val="cabealho2"/>
      </w:pPr>
      <w:bookmarkStart w:id="21" w:name="_Toc3879740"/>
      <w:r>
        <w:t>Implementar o banco de dados</w:t>
      </w:r>
      <w:bookmarkEnd w:id="21"/>
    </w:p>
    <w:p w:rsidR="00295E15" w:rsidRDefault="00295E15" w:rsidP="009B5655">
      <w:pPr>
        <w:ind w:firstLine="720"/>
      </w:pPr>
      <w:r>
        <w:t>Passo a passo para implementar o banco de dados</w:t>
      </w:r>
    </w:p>
    <w:p w:rsidR="009B5655" w:rsidRDefault="009B5655" w:rsidP="009B5655">
      <w:pPr>
        <w:pStyle w:val="cabealho2"/>
      </w:pPr>
      <w:bookmarkStart w:id="22" w:name="_Toc3879741"/>
      <w:r>
        <w:t>Executar projeto</w:t>
      </w:r>
      <w:bookmarkEnd w:id="22"/>
    </w:p>
    <w:p w:rsidR="009B5655" w:rsidRDefault="009B5655" w:rsidP="009B5655">
      <w:r>
        <w:tab/>
        <w:t>Passo a passo para executar o projeto</w:t>
      </w:r>
    </w:p>
    <w:p w:rsidR="009B5655" w:rsidRPr="009B5655" w:rsidRDefault="009B5655" w:rsidP="009B5655">
      <w:pPr>
        <w:pStyle w:val="cabealho2"/>
      </w:pPr>
      <w:bookmarkStart w:id="23" w:name="_Toc3879742"/>
      <w:r>
        <w:t xml:space="preserve">Importar </w:t>
      </w:r>
      <w:proofErr w:type="spellStart"/>
      <w:r>
        <w:t>Postman</w:t>
      </w:r>
      <w:bookmarkEnd w:id="23"/>
      <w:proofErr w:type="spellEnd"/>
    </w:p>
    <w:p w:rsidR="00295E15" w:rsidRDefault="00295E15" w:rsidP="00295E15">
      <w:pPr>
        <w:ind w:firstLine="720"/>
      </w:pPr>
      <w:r>
        <w:t xml:space="preserve">Passo a passo de como importar para o </w:t>
      </w:r>
      <w:proofErr w:type="spellStart"/>
      <w:r>
        <w:t>postman</w:t>
      </w:r>
      <w:proofErr w:type="spellEnd"/>
    </w:p>
    <w:p w:rsidR="009B5655" w:rsidRDefault="009B5655" w:rsidP="009B5655">
      <w:pPr>
        <w:pStyle w:val="cabealho2"/>
      </w:pPr>
      <w:bookmarkStart w:id="24" w:name="_Toc3879743"/>
      <w:r>
        <w:t>Swagger</w:t>
      </w:r>
      <w:bookmarkEnd w:id="24"/>
    </w:p>
    <w:p w:rsidR="00295E15" w:rsidRDefault="00295E15" w:rsidP="00295E15">
      <w:pPr>
        <w:ind w:firstLine="720"/>
      </w:pPr>
      <w:r>
        <w:t>Link Swagger</w:t>
      </w:r>
    </w:p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4A0592" w:rsidRDefault="006E0CD1" w:rsidP="006E0CD1">
      <w:pPr>
        <w:pStyle w:val="cabealho1"/>
        <w:rPr>
          <w:lang w:eastAsia="en-US"/>
        </w:rPr>
      </w:pPr>
      <w:bookmarkStart w:id="25" w:name="_Toc3879744"/>
      <w:r>
        <w:rPr>
          <w:lang w:eastAsia="en-US"/>
        </w:rPr>
        <w:lastRenderedPageBreak/>
        <w:t>Funcionalidades</w:t>
      </w:r>
      <w:bookmarkEnd w:id="20"/>
      <w:bookmarkEnd w:id="25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26" w:name="_Toc533767853"/>
      <w:bookmarkStart w:id="27" w:name="_Toc3879745"/>
      <w:r>
        <w:rPr>
          <w:lang w:eastAsia="en-US"/>
        </w:rPr>
        <w:t>Web</w:t>
      </w:r>
      <w:bookmarkEnd w:id="26"/>
      <w:bookmarkEnd w:id="27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28" w:name="_Toc533767854"/>
      <w:bookmarkStart w:id="29" w:name="_Toc3879746"/>
      <w:r>
        <w:rPr>
          <w:lang w:eastAsia="en-US"/>
        </w:rPr>
        <w:t>Mobile</w:t>
      </w:r>
      <w:bookmarkEnd w:id="28"/>
      <w:bookmarkEnd w:id="29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30" w:name="_Toc533767855"/>
      <w:bookmarkStart w:id="31" w:name="_Toc3879747"/>
      <w:r>
        <w:rPr>
          <w:lang w:eastAsia="en-US"/>
        </w:rPr>
        <w:lastRenderedPageBreak/>
        <w:t>Protótipos</w:t>
      </w:r>
      <w:bookmarkEnd w:id="30"/>
      <w:bookmarkEnd w:id="31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32" w:name="_Toc533767856"/>
      <w:bookmarkStart w:id="33" w:name="_Toc3879748"/>
      <w:r>
        <w:rPr>
          <w:lang w:eastAsia="en-US"/>
        </w:rPr>
        <w:t>Web</w:t>
      </w:r>
      <w:bookmarkEnd w:id="32"/>
      <w:bookmarkEnd w:id="3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34" w:name="_Toc533767857"/>
      <w:bookmarkStart w:id="35" w:name="_Toc3879749"/>
      <w:r>
        <w:rPr>
          <w:lang w:eastAsia="en-US"/>
        </w:rPr>
        <w:t>Mobile</w:t>
      </w:r>
      <w:bookmarkEnd w:id="34"/>
      <w:bookmarkEnd w:id="3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36" w:name="_Toc533767858"/>
      <w:bookmarkStart w:id="37" w:name="_Toc3879750"/>
      <w:r>
        <w:lastRenderedPageBreak/>
        <w:t>Front-End</w:t>
      </w:r>
      <w:bookmarkEnd w:id="36"/>
      <w:bookmarkEnd w:id="3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38" w:name="_Toc533767859"/>
      <w:bookmarkStart w:id="39" w:name="_Toc3879751"/>
      <w:r>
        <w:lastRenderedPageBreak/>
        <w:t>Mobile</w:t>
      </w:r>
      <w:bookmarkEnd w:id="38"/>
      <w:bookmarkEnd w:id="39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40" w:name="_Toc533767860"/>
      <w:bookmarkStart w:id="41" w:name="_Toc3879752"/>
      <w:r>
        <w:lastRenderedPageBreak/>
        <w:t>Arquitetura do Projeto</w:t>
      </w:r>
      <w:bookmarkEnd w:id="40"/>
      <w:bookmarkEnd w:id="41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42" w:name="_Toc533767861"/>
      <w:bookmarkStart w:id="43" w:name="_Toc3879753"/>
      <w:r>
        <w:lastRenderedPageBreak/>
        <w:t>Referências</w:t>
      </w:r>
      <w:bookmarkEnd w:id="42"/>
      <w:bookmarkEnd w:id="43"/>
    </w:p>
    <w:p w:rsidR="00F03B38" w:rsidRDefault="00F03B38" w:rsidP="00F03B38"/>
    <w:p w:rsidR="00F03B38" w:rsidRDefault="00F03B38" w:rsidP="00F03B38">
      <w:pPr>
        <w:pStyle w:val="cabealho2"/>
      </w:pPr>
      <w:bookmarkStart w:id="44" w:name="_Toc533767862"/>
      <w:bookmarkStart w:id="45" w:name="_Toc3879754"/>
      <w:r>
        <w:t>Links</w:t>
      </w:r>
      <w:bookmarkEnd w:id="44"/>
      <w:bookmarkEnd w:id="45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46" w:name="_Toc533767863"/>
      <w:bookmarkStart w:id="47" w:name="_Toc3879755"/>
      <w:r>
        <w:t>Livros</w:t>
      </w:r>
      <w:bookmarkEnd w:id="46"/>
      <w:bookmarkEnd w:id="47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4067" w:rsidRDefault="00A54067">
      <w:pPr>
        <w:spacing w:after="0" w:line="240" w:lineRule="auto"/>
      </w:pPr>
      <w:r>
        <w:separator/>
      </w:r>
    </w:p>
  </w:endnote>
  <w:endnote w:type="continuationSeparator" w:id="0">
    <w:p w:rsidR="00A54067" w:rsidRDefault="00A54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A54067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9B5655">
      <w:rPr>
        <w:noProof/>
      </w:rPr>
      <w:t>11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4067" w:rsidRDefault="00A54067">
      <w:pPr>
        <w:spacing w:after="0" w:line="240" w:lineRule="auto"/>
      </w:pPr>
      <w:r>
        <w:separator/>
      </w:r>
    </w:p>
  </w:footnote>
  <w:footnote w:type="continuationSeparator" w:id="0">
    <w:p w:rsidR="00A54067" w:rsidRDefault="00A540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C3257"/>
    <w:rsid w:val="000C4200"/>
    <w:rsid w:val="00295E15"/>
    <w:rsid w:val="002C440D"/>
    <w:rsid w:val="002E0003"/>
    <w:rsid w:val="00362822"/>
    <w:rsid w:val="00376460"/>
    <w:rsid w:val="003A1B68"/>
    <w:rsid w:val="00456E37"/>
    <w:rsid w:val="0046629B"/>
    <w:rsid w:val="004A0592"/>
    <w:rsid w:val="005177BA"/>
    <w:rsid w:val="00524B9A"/>
    <w:rsid w:val="00585F9D"/>
    <w:rsid w:val="00657A13"/>
    <w:rsid w:val="00674BE9"/>
    <w:rsid w:val="00695C1D"/>
    <w:rsid w:val="006E0CD1"/>
    <w:rsid w:val="006F3AFC"/>
    <w:rsid w:val="00723849"/>
    <w:rsid w:val="00730217"/>
    <w:rsid w:val="00792337"/>
    <w:rsid w:val="007C7D98"/>
    <w:rsid w:val="007F3CBC"/>
    <w:rsid w:val="00894B11"/>
    <w:rsid w:val="008A7F37"/>
    <w:rsid w:val="008B137F"/>
    <w:rsid w:val="008D4D82"/>
    <w:rsid w:val="00952E23"/>
    <w:rsid w:val="00997D7D"/>
    <w:rsid w:val="009A3F87"/>
    <w:rsid w:val="009B5655"/>
    <w:rsid w:val="009E2D84"/>
    <w:rsid w:val="00A25BD2"/>
    <w:rsid w:val="00A54067"/>
    <w:rsid w:val="00A967A8"/>
    <w:rsid w:val="00B36547"/>
    <w:rsid w:val="00BB5B9E"/>
    <w:rsid w:val="00BD3832"/>
    <w:rsid w:val="00BE6308"/>
    <w:rsid w:val="00BF7DCB"/>
    <w:rsid w:val="00C26497"/>
    <w:rsid w:val="00C86073"/>
    <w:rsid w:val="00C92BD1"/>
    <w:rsid w:val="00D0024A"/>
    <w:rsid w:val="00DA19B6"/>
    <w:rsid w:val="00DB563A"/>
    <w:rsid w:val="00DE3EA9"/>
    <w:rsid w:val="00E43E78"/>
    <w:rsid w:val="00E6531E"/>
    <w:rsid w:val="00E95AA4"/>
    <w:rsid w:val="00EA5914"/>
    <w:rsid w:val="00EA7956"/>
    <w:rsid w:val="00EB66D8"/>
    <w:rsid w:val="00F03B38"/>
    <w:rsid w:val="00F400AB"/>
    <w:rsid w:val="00F8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0F9D8A5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spacing w:after="0"/>
      <w:ind w:left="200"/>
    </w:pPr>
    <w:rPr>
      <w:smallCaps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0"/>
      <w:ind w:left="400"/>
    </w:pPr>
    <w:rPr>
      <w:i/>
      <w:iCs/>
    </w:r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Sumrio4">
    <w:name w:val="toc 4"/>
    <w:basedOn w:val="Normal"/>
    <w:next w:val="Normal"/>
    <w:autoRedefine/>
    <w:uiPriority w:val="39"/>
    <w:unhideWhenUsed/>
    <w:rsid w:val="009B5655"/>
    <w:pPr>
      <w:spacing w:after="0"/>
      <w:ind w:left="60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9B5655"/>
    <w:pPr>
      <w:spacing w:after="0"/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9B5655"/>
    <w:pPr>
      <w:spacing w:after="0"/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9B5655"/>
    <w:pPr>
      <w:spacing w:after="0"/>
      <w:ind w:left="120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9B5655"/>
    <w:pPr>
      <w:spacing w:after="0"/>
      <w:ind w:left="140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9B5655"/>
    <w:pPr>
      <w:spacing w:after="0"/>
      <w:ind w:left="160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rnando.henrique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0530D4"/>
    <w:rsid w:val="00406E44"/>
    <w:rsid w:val="004265B1"/>
    <w:rsid w:val="00571EE0"/>
    <w:rsid w:val="007A115C"/>
    <w:rsid w:val="00973EE1"/>
    <w:rsid w:val="00BE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FA801D-B4F0-4569-B178-D5C9E22EB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negócios.dotx</Template>
  <TotalTime>1</TotalTime>
  <Pages>14</Pages>
  <Words>484</Words>
  <Characters>2617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SP Medical Group</dc:subject>
  <dc:creator>Helena Strada</dc:creator>
  <cp:keywords/>
  <dc:description/>
  <cp:lastModifiedBy>João Vitor Dos Santos Farias</cp:lastModifiedBy>
  <cp:revision>2</cp:revision>
  <dcterms:created xsi:type="dcterms:W3CDTF">2020-02-12T18:59:00Z</dcterms:created>
  <dcterms:modified xsi:type="dcterms:W3CDTF">2020-02-12T18:59:00Z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